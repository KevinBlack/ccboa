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4E" w:rsidRDefault="00630C12">
      <w:r>
        <w:rPr>
          <w:rFonts w:hint="eastAsia"/>
        </w:rPr>
        <w:t>临时文档，为实现</w:t>
      </w:r>
      <w:bookmarkStart w:id="0" w:name="_GoBack"/>
      <w:bookmarkEnd w:id="0"/>
      <w:r>
        <w:rPr>
          <w:rFonts w:hint="eastAsia"/>
        </w:rPr>
        <w:t>功能</w:t>
      </w:r>
    </w:p>
    <w:sectPr w:rsidR="002D4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083"/>
    <w:rsid w:val="002D404E"/>
    <w:rsid w:val="00630C12"/>
    <w:rsid w:val="00C2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6DD9D9C0.dotm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演示人</dc:creator>
  <cp:keywords/>
  <dc:description/>
  <cp:lastModifiedBy>演示人</cp:lastModifiedBy>
  <cp:revision>2</cp:revision>
  <dcterms:created xsi:type="dcterms:W3CDTF">2020-10-22T09:36:00Z</dcterms:created>
  <dcterms:modified xsi:type="dcterms:W3CDTF">2020-10-22T09:37:00Z</dcterms:modified>
</cp:coreProperties>
</file>